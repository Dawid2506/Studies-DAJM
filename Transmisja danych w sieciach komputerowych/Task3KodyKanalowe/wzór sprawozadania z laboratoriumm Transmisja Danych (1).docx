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FF1D" w14:textId="77777777" w:rsidR="00864C7F" w:rsidRDefault="00864C7F" w:rsidP="00864C7F">
      <w:pPr>
        <w:spacing w:before="120" w:after="120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1388"/>
        <w:gridCol w:w="1260"/>
        <w:gridCol w:w="3060"/>
        <w:gridCol w:w="1940"/>
      </w:tblGrid>
      <w:tr w:rsidR="00864C7F" w:rsidRPr="00B33727" w14:paraId="5B7D6361" w14:textId="77777777">
        <w:trPr>
          <w:cantSplit/>
          <w:trHeight w:val="663"/>
          <w:jc w:val="center"/>
        </w:trPr>
        <w:tc>
          <w:tcPr>
            <w:tcW w:w="3100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57B3DAEB" w14:textId="77777777" w:rsidR="00864C7F" w:rsidRPr="00A67305" w:rsidRDefault="00864C7F" w:rsidP="00A67305">
            <w:pPr>
              <w:pStyle w:val="Nagwek10"/>
              <w:spacing w:before="0" w:after="0"/>
              <w:rPr>
                <w:b w:val="0"/>
                <w:i w:val="0"/>
                <w:color w:val="333399"/>
                <w:sz w:val="36"/>
              </w:rPr>
            </w:pPr>
            <w:r>
              <w:br w:type="page"/>
            </w:r>
            <w:r>
              <w:br w:type="page"/>
            </w:r>
            <w:r w:rsidR="00A67305" w:rsidRPr="00A67305">
              <w:rPr>
                <w:b w:val="0"/>
                <w:i w:val="0"/>
                <w:sz w:val="22"/>
              </w:rPr>
              <w:t>Sprawozdani</w:t>
            </w:r>
            <w:r w:rsidR="00A67305">
              <w:rPr>
                <w:b w:val="0"/>
                <w:i w:val="0"/>
                <w:sz w:val="22"/>
              </w:rPr>
              <w:t>e z realizacji ćwiczenia</w:t>
            </w:r>
          </w:p>
        </w:tc>
        <w:tc>
          <w:tcPr>
            <w:tcW w:w="7648" w:type="dxa"/>
            <w:gridSpan w:val="4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29E24BFA" w14:textId="77777777" w:rsidR="00864C7F" w:rsidRPr="00A67305" w:rsidRDefault="00864C7F" w:rsidP="00864C7F">
            <w:pPr>
              <w:spacing w:before="120"/>
              <w:jc w:val="center"/>
              <w:rPr>
                <w:rFonts w:ascii="Arial" w:hAnsi="Arial" w:cs="Arial"/>
                <w:b/>
                <w:caps/>
                <w:sz w:val="20"/>
                <w:lang w:val="pl-PL"/>
              </w:rPr>
            </w:pPr>
            <w:r w:rsidRPr="00A67305">
              <w:rPr>
                <w:rFonts w:ascii="Arial" w:hAnsi="Arial" w:cs="Arial"/>
                <w:b/>
                <w:caps/>
                <w:sz w:val="20"/>
                <w:lang w:val="pl-PL"/>
              </w:rPr>
              <w:t xml:space="preserve">Politechnika  </w:t>
            </w:r>
            <w:r w:rsidR="00A67305" w:rsidRPr="00A67305">
              <w:rPr>
                <w:rFonts w:ascii="Arial" w:hAnsi="Arial" w:cs="Arial"/>
                <w:b/>
                <w:caps/>
                <w:sz w:val="20"/>
                <w:lang w:val="pl-PL"/>
              </w:rPr>
              <w:t>OPOLSKA</w:t>
            </w:r>
          </w:p>
          <w:p w14:paraId="69899128" w14:textId="77777777" w:rsidR="00864C7F" w:rsidRPr="00A67305" w:rsidRDefault="00A67305" w:rsidP="00864C7F">
            <w:pPr>
              <w:jc w:val="center"/>
              <w:rPr>
                <w:rFonts w:ascii="Arial" w:hAnsi="Arial" w:cs="Arial"/>
                <w:b/>
                <w:sz w:val="20"/>
                <w:lang w:val="pl-PL"/>
              </w:rPr>
            </w:pPr>
            <w:r w:rsidRPr="00A67305">
              <w:rPr>
                <w:rFonts w:ascii="Arial" w:hAnsi="Arial" w:cs="Arial"/>
                <w:b/>
                <w:sz w:val="20"/>
                <w:lang w:val="pl-PL"/>
              </w:rPr>
              <w:t>Instytut Automatyki</w:t>
            </w:r>
          </w:p>
          <w:p w14:paraId="5D92957A" w14:textId="77777777" w:rsidR="00864C7F" w:rsidRPr="00A67305" w:rsidRDefault="00864C7F" w:rsidP="00A66AA9">
            <w:pPr>
              <w:spacing w:after="60"/>
              <w:jc w:val="center"/>
              <w:rPr>
                <w:rFonts w:ascii="Arial" w:hAnsi="Arial" w:cs="Arial"/>
                <w:b/>
                <w:sz w:val="32"/>
                <w:szCs w:val="32"/>
                <w:lang w:val="pl-PL"/>
              </w:rPr>
            </w:pPr>
            <w:r w:rsidRPr="00A67305">
              <w:rPr>
                <w:rFonts w:ascii="Arial" w:hAnsi="Arial" w:cs="Arial"/>
                <w:b/>
                <w:sz w:val="20"/>
                <w:lang w:val="pl-PL"/>
              </w:rPr>
              <w:t>Laboratorium</w:t>
            </w:r>
            <w:r w:rsidR="00A66AA9">
              <w:rPr>
                <w:rFonts w:ascii="Arial" w:hAnsi="Arial" w:cs="Arial"/>
                <w:b/>
                <w:sz w:val="20"/>
                <w:lang w:val="pl-PL"/>
              </w:rPr>
              <w:t>:</w:t>
            </w:r>
            <w:r w:rsidRPr="00A67305">
              <w:rPr>
                <w:rFonts w:ascii="Arial" w:hAnsi="Arial" w:cs="Arial"/>
                <w:b/>
                <w:sz w:val="20"/>
                <w:lang w:val="pl-PL"/>
              </w:rPr>
              <w:t xml:space="preserve"> </w:t>
            </w:r>
            <w:r w:rsidR="00A66AA9">
              <w:rPr>
                <w:rFonts w:ascii="Arial" w:hAnsi="Arial" w:cs="Arial"/>
                <w:b/>
                <w:sz w:val="20"/>
                <w:lang w:val="pl-PL"/>
              </w:rPr>
              <w:t>Transmisja</w:t>
            </w:r>
            <w:r w:rsidR="00A67305" w:rsidRPr="00A67305">
              <w:rPr>
                <w:rFonts w:ascii="Arial" w:hAnsi="Arial" w:cs="Arial"/>
                <w:b/>
                <w:sz w:val="20"/>
                <w:lang w:val="pl-PL"/>
              </w:rPr>
              <w:t xml:space="preserve"> </w:t>
            </w:r>
            <w:r w:rsidR="00A66AA9">
              <w:rPr>
                <w:rFonts w:ascii="Arial" w:hAnsi="Arial" w:cs="Arial"/>
                <w:b/>
                <w:sz w:val="20"/>
                <w:lang w:val="pl-PL"/>
              </w:rPr>
              <w:t>d</w:t>
            </w:r>
            <w:r w:rsidR="00A67305" w:rsidRPr="00A67305">
              <w:rPr>
                <w:rFonts w:ascii="Arial" w:hAnsi="Arial" w:cs="Arial"/>
                <w:b/>
                <w:sz w:val="20"/>
                <w:lang w:val="pl-PL"/>
              </w:rPr>
              <w:t>anych</w:t>
            </w:r>
            <w:r w:rsidR="00A66AA9">
              <w:rPr>
                <w:rFonts w:ascii="Arial" w:hAnsi="Arial" w:cs="Arial"/>
                <w:b/>
                <w:sz w:val="20"/>
                <w:lang w:val="pl-PL"/>
              </w:rPr>
              <w:t xml:space="preserve"> w sieciach komputerowych</w:t>
            </w:r>
          </w:p>
        </w:tc>
      </w:tr>
      <w:tr w:rsidR="00864C7F" w:rsidRPr="00AC352E" w14:paraId="52F1AC47" w14:textId="77777777">
        <w:trPr>
          <w:cantSplit/>
          <w:trHeight w:val="353"/>
          <w:jc w:val="center"/>
        </w:trPr>
        <w:tc>
          <w:tcPr>
            <w:tcW w:w="3100" w:type="dxa"/>
            <w:vMerge w:val="restart"/>
            <w:tcBorders>
              <w:top w:val="single" w:sz="12" w:space="0" w:color="auto"/>
              <w:right w:val="single" w:sz="6" w:space="0" w:color="auto"/>
            </w:tcBorders>
          </w:tcPr>
          <w:p w14:paraId="745A55F4" w14:textId="77777777" w:rsidR="00864C7F" w:rsidRDefault="00864C7F" w:rsidP="00864C7F">
            <w:pPr>
              <w:pStyle w:val="Nagwek10"/>
              <w:spacing w:before="60" w:after="60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Osoby:</w:t>
            </w:r>
          </w:p>
          <w:p w14:paraId="48A06A0D" w14:textId="77777777" w:rsidR="00864C7F" w:rsidRPr="00AC352E" w:rsidRDefault="001056EA" w:rsidP="00864C7F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1. …</w:t>
            </w:r>
            <w:r w:rsidR="00864C7F" w:rsidRPr="00AC352E">
              <w:rPr>
                <w:rFonts w:ascii="Arial" w:hAnsi="Arial" w:cs="Arial"/>
                <w:sz w:val="20"/>
                <w:lang w:val="pl-PL"/>
              </w:rPr>
              <w:t>….................................</w:t>
            </w:r>
          </w:p>
          <w:p w14:paraId="4D114AAA" w14:textId="77777777" w:rsidR="00AC352E" w:rsidRPr="00AC352E" w:rsidRDefault="00AC352E" w:rsidP="00864C7F">
            <w:pPr>
              <w:rPr>
                <w:rFonts w:ascii="Arial" w:hAnsi="Arial" w:cs="Arial"/>
                <w:sz w:val="20"/>
                <w:lang w:val="pl-PL"/>
              </w:rPr>
            </w:pPr>
          </w:p>
          <w:p w14:paraId="2B6A42B6" w14:textId="77777777" w:rsidR="00864C7F" w:rsidRPr="00AC352E" w:rsidRDefault="001056EA" w:rsidP="00864C7F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2. …</w:t>
            </w:r>
            <w:r w:rsidR="00864C7F" w:rsidRPr="00AC352E">
              <w:rPr>
                <w:rFonts w:ascii="Arial" w:hAnsi="Arial" w:cs="Arial"/>
                <w:sz w:val="20"/>
                <w:lang w:val="pl-PL"/>
              </w:rPr>
              <w:t>…….................................</w:t>
            </w:r>
          </w:p>
          <w:p w14:paraId="268E09A0" w14:textId="77777777" w:rsidR="00AC352E" w:rsidRPr="00AC352E" w:rsidRDefault="00AC352E" w:rsidP="00864C7F">
            <w:pPr>
              <w:rPr>
                <w:rFonts w:ascii="Arial" w:hAnsi="Arial" w:cs="Arial"/>
                <w:sz w:val="20"/>
                <w:lang w:val="pl-PL"/>
              </w:rPr>
            </w:pPr>
          </w:p>
          <w:p w14:paraId="3213F9DF" w14:textId="77777777" w:rsidR="00864C7F" w:rsidRPr="00AC352E" w:rsidRDefault="001056EA" w:rsidP="00864C7F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3. …</w:t>
            </w:r>
            <w:r w:rsidR="00864C7F" w:rsidRPr="00AC352E">
              <w:rPr>
                <w:rFonts w:ascii="Arial" w:hAnsi="Arial" w:cs="Arial"/>
                <w:sz w:val="20"/>
                <w:lang w:val="pl-PL"/>
              </w:rPr>
              <w:t>…….................................</w:t>
            </w:r>
          </w:p>
          <w:p w14:paraId="4365A313" w14:textId="77777777" w:rsidR="00864C7F" w:rsidRPr="00AC352E" w:rsidRDefault="00864C7F" w:rsidP="00864C7F">
            <w:pPr>
              <w:rPr>
                <w:rFonts w:ascii="Arial" w:hAnsi="Arial" w:cs="Arial"/>
                <w:lang w:val="pl-PL"/>
              </w:rPr>
            </w:pPr>
          </w:p>
        </w:tc>
        <w:tc>
          <w:tcPr>
            <w:tcW w:w="764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2D2DD92F" w14:textId="77777777" w:rsidR="00864C7F" w:rsidRPr="00AC352E" w:rsidRDefault="00A66AA9" w:rsidP="00A66AA9">
            <w:pPr>
              <w:spacing w:before="120" w:after="120"/>
              <w:rPr>
                <w:rFonts w:ascii="Arial" w:hAnsi="Arial" w:cs="Arial"/>
                <w:b/>
                <w:caps/>
                <w:lang w:val="pl-PL"/>
              </w:rPr>
            </w:pPr>
            <w:r>
              <w:rPr>
                <w:rFonts w:ascii="Arial" w:hAnsi="Arial"/>
                <w:sz w:val="20"/>
                <w:lang w:val="pl-PL"/>
              </w:rPr>
              <w:t>Numer i t</w:t>
            </w:r>
            <w:r w:rsidR="00864C7F" w:rsidRPr="00AC352E">
              <w:rPr>
                <w:rFonts w:ascii="Arial" w:hAnsi="Arial"/>
                <w:sz w:val="20"/>
                <w:lang w:val="pl-PL"/>
              </w:rPr>
              <w:t>emat ćwiczenia:</w:t>
            </w:r>
          </w:p>
        </w:tc>
      </w:tr>
      <w:tr w:rsidR="00864C7F" w:rsidRPr="00AC352E" w14:paraId="5367F7CC" w14:textId="77777777">
        <w:trPr>
          <w:cantSplit/>
          <w:trHeight w:val="511"/>
          <w:jc w:val="center"/>
        </w:trPr>
        <w:tc>
          <w:tcPr>
            <w:tcW w:w="3100" w:type="dxa"/>
            <w:vMerge/>
            <w:tcBorders>
              <w:right w:val="single" w:sz="6" w:space="0" w:color="auto"/>
            </w:tcBorders>
          </w:tcPr>
          <w:p w14:paraId="1C6AEF38" w14:textId="77777777" w:rsidR="00864C7F" w:rsidRPr="00AC352E" w:rsidRDefault="00864C7F" w:rsidP="00864C7F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67FF80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Grupa:</w:t>
            </w:r>
          </w:p>
          <w:p w14:paraId="29C1A845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b/>
                <w:lang w:val="pl-PL"/>
              </w:rPr>
              <w:t>L 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11F95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proofErr w:type="spellStart"/>
            <w:r w:rsidRPr="00AC352E">
              <w:rPr>
                <w:rFonts w:ascii="Arial" w:hAnsi="Arial"/>
                <w:sz w:val="20"/>
                <w:lang w:val="pl-PL"/>
              </w:rPr>
              <w:t>Rok:</w:t>
            </w:r>
            <w:r w:rsidR="00A67305" w:rsidRPr="00AC352E">
              <w:rPr>
                <w:rFonts w:ascii="Arial" w:hAnsi="Arial"/>
                <w:sz w:val="20"/>
                <w:lang w:val="pl-PL"/>
              </w:rPr>
              <w:t>II</w:t>
            </w:r>
            <w:r w:rsidR="00A66AA9">
              <w:rPr>
                <w:rFonts w:ascii="Arial" w:hAnsi="Arial"/>
                <w:sz w:val="20"/>
                <w:lang w:val="pl-PL"/>
              </w:rPr>
              <w:t>I</w:t>
            </w:r>
            <w:proofErr w:type="spellEnd"/>
          </w:p>
          <w:p w14:paraId="7A0559A9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B3FD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Data realizacji zajęć:</w:t>
            </w:r>
          </w:p>
          <w:p w14:paraId="51FEB3AC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194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33FA141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Ocena:</w:t>
            </w:r>
          </w:p>
          <w:p w14:paraId="2B1A174D" w14:textId="77777777" w:rsidR="00864C7F" w:rsidRPr="00AC352E" w:rsidRDefault="00864C7F" w:rsidP="00864C7F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  <w:p w14:paraId="22FCB2E6" w14:textId="77777777" w:rsidR="00864C7F" w:rsidRPr="00AC352E" w:rsidRDefault="00864C7F" w:rsidP="00864C7F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</w:tc>
      </w:tr>
      <w:tr w:rsidR="00864C7F" w:rsidRPr="00A67305" w14:paraId="149B8B63" w14:textId="77777777">
        <w:trPr>
          <w:cantSplit/>
          <w:trHeight w:val="426"/>
          <w:jc w:val="center"/>
        </w:trPr>
        <w:tc>
          <w:tcPr>
            <w:tcW w:w="3100" w:type="dxa"/>
            <w:vMerge/>
            <w:tcBorders>
              <w:right w:val="single" w:sz="6" w:space="0" w:color="auto"/>
            </w:tcBorders>
          </w:tcPr>
          <w:p w14:paraId="569A2992" w14:textId="77777777" w:rsidR="00864C7F" w:rsidRPr="00AC352E" w:rsidRDefault="00864C7F" w:rsidP="00864C7F">
            <w:pPr>
              <w:spacing w:before="120"/>
              <w:jc w:val="center"/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39A56C" w14:textId="77777777" w:rsidR="00864C7F" w:rsidRPr="00AC352E" w:rsidRDefault="00864C7F" w:rsidP="00864C7F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Tydzień:</w:t>
            </w:r>
          </w:p>
          <w:p w14:paraId="058C02D8" w14:textId="77777777" w:rsidR="00864C7F" w:rsidRPr="00AC352E" w:rsidRDefault="00A67305" w:rsidP="00864C7F">
            <w:pPr>
              <w:ind w:firstLine="1100"/>
              <w:rPr>
                <w:rFonts w:ascii="Arial" w:hAnsi="Arial"/>
                <w:lang w:val="pl-PL"/>
              </w:rPr>
            </w:pPr>
            <w:r w:rsidRPr="00AC352E">
              <w:rPr>
                <w:rFonts w:ascii="Arial" w:hAnsi="Arial"/>
                <w:b/>
                <w:lang w:val="pl-PL"/>
              </w:rPr>
              <w:t>NP</w:t>
            </w:r>
            <w:r w:rsidR="00864C7F" w:rsidRPr="00AC352E">
              <w:rPr>
                <w:rFonts w:ascii="Arial" w:hAnsi="Arial"/>
                <w:lang w:val="pl-PL"/>
              </w:rPr>
              <w:t xml:space="preserve"> </w:t>
            </w:r>
            <w:r w:rsidR="00864C7F">
              <w:rPr>
                <w:rFonts w:ascii="Arial" w:hAnsi="Arial"/>
              </w:rPr>
              <w:sym w:font="Wingdings" w:char="F0A8"/>
            </w:r>
            <w:r w:rsidR="00864C7F" w:rsidRPr="00AC352E">
              <w:rPr>
                <w:rFonts w:ascii="Arial" w:hAnsi="Arial"/>
                <w:lang w:val="pl-PL"/>
              </w:rPr>
              <w:t xml:space="preserve">  </w:t>
            </w:r>
            <w:r w:rsidRPr="00AC352E">
              <w:rPr>
                <w:rFonts w:ascii="Arial" w:hAnsi="Arial"/>
                <w:b/>
                <w:lang w:val="pl-PL"/>
              </w:rPr>
              <w:t>P</w:t>
            </w:r>
            <w:r w:rsidR="00864C7F" w:rsidRPr="00AC352E">
              <w:rPr>
                <w:rFonts w:ascii="Arial" w:hAnsi="Arial"/>
                <w:lang w:val="pl-PL"/>
              </w:rPr>
              <w:t xml:space="preserve"> </w:t>
            </w:r>
            <w:r w:rsidR="00864C7F">
              <w:rPr>
                <w:rFonts w:ascii="Arial" w:hAnsi="Arial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55CD71" w14:textId="77777777" w:rsidR="00864C7F" w:rsidRPr="00A67305" w:rsidRDefault="00A67305" w:rsidP="00864C7F">
            <w:pPr>
              <w:rPr>
                <w:rFonts w:ascii="Arial" w:hAnsi="Arial" w:cs="Arial"/>
                <w:sz w:val="20"/>
                <w:lang w:val="pl-PL"/>
              </w:rPr>
            </w:pPr>
            <w:r>
              <w:rPr>
                <w:rFonts w:ascii="Arial" w:hAnsi="Arial" w:cs="Arial"/>
                <w:sz w:val="20"/>
                <w:lang w:val="pl-PL"/>
              </w:rPr>
              <w:t>Infor</w:t>
            </w:r>
            <w:r w:rsidRPr="00A67305">
              <w:rPr>
                <w:rFonts w:ascii="Arial" w:hAnsi="Arial" w:cs="Arial"/>
                <w:sz w:val="20"/>
                <w:lang w:val="pl-PL"/>
              </w:rPr>
              <w:t>m</w:t>
            </w:r>
            <w:r w:rsidR="00A66AA9">
              <w:rPr>
                <w:rFonts w:ascii="Arial" w:hAnsi="Arial" w:cs="Arial"/>
                <w:sz w:val="20"/>
                <w:lang w:val="pl-PL"/>
              </w:rPr>
              <w:t xml:space="preserve">atyka </w:t>
            </w:r>
            <w:proofErr w:type="spellStart"/>
            <w:r w:rsidRPr="00A67305">
              <w:rPr>
                <w:rFonts w:ascii="Arial" w:hAnsi="Arial" w:cs="Arial"/>
                <w:sz w:val="20"/>
                <w:lang w:val="pl-PL"/>
              </w:rPr>
              <w:t>stac</w:t>
            </w:r>
            <w:proofErr w:type="spellEnd"/>
            <w:r w:rsidRPr="00A67305">
              <w:rPr>
                <w:rFonts w:ascii="Arial" w:hAnsi="Arial" w:cs="Arial"/>
                <w:sz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lang w:val="pl-PL"/>
              </w:rPr>
              <w:t>I stop</w:t>
            </w:r>
          </w:p>
          <w:p w14:paraId="61B751FF" w14:textId="77777777" w:rsidR="00864C7F" w:rsidRPr="00A67305" w:rsidRDefault="00864C7F" w:rsidP="00864C7F">
            <w:pPr>
              <w:rPr>
                <w:rFonts w:ascii="Arial" w:hAnsi="Arial" w:cs="Arial"/>
                <w:sz w:val="20"/>
                <w:lang w:val="pl-PL"/>
              </w:rPr>
            </w:pPr>
          </w:p>
        </w:tc>
        <w:tc>
          <w:tcPr>
            <w:tcW w:w="1940" w:type="dxa"/>
            <w:vMerge/>
            <w:tcBorders>
              <w:left w:val="single" w:sz="6" w:space="0" w:color="auto"/>
            </w:tcBorders>
          </w:tcPr>
          <w:p w14:paraId="50D19DB2" w14:textId="77777777" w:rsidR="00864C7F" w:rsidRPr="00A67305" w:rsidRDefault="00864C7F" w:rsidP="00864C7F">
            <w:pPr>
              <w:jc w:val="center"/>
              <w:rPr>
                <w:sz w:val="20"/>
                <w:lang w:val="pl-PL"/>
              </w:rPr>
            </w:pPr>
          </w:p>
        </w:tc>
      </w:tr>
    </w:tbl>
    <w:p w14:paraId="2E3F00A6" w14:textId="77777777" w:rsidR="00864C7F" w:rsidRPr="00A67305" w:rsidRDefault="00864C7F" w:rsidP="00864C7F">
      <w:pPr>
        <w:rPr>
          <w:lang w:val="pl-PL"/>
        </w:rPr>
      </w:pPr>
    </w:p>
    <w:p w14:paraId="4208B62C" w14:textId="77777777" w:rsidR="00864C7F" w:rsidRPr="00742841" w:rsidRDefault="00864C7F" w:rsidP="00864C7F">
      <w:pPr>
        <w:rPr>
          <w:rFonts w:ascii="Arial" w:hAnsi="Arial" w:cs="Arial"/>
          <w:color w:val="4F81BD"/>
          <w:sz w:val="20"/>
          <w:lang w:val="pl-PL"/>
        </w:rPr>
      </w:pPr>
    </w:p>
    <w:p w14:paraId="634195F7" w14:textId="77777777" w:rsidR="00864C7F" w:rsidRPr="00742841" w:rsidRDefault="00864C7F" w:rsidP="00864C7F">
      <w:pPr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 xml:space="preserve">Sprawozdanie drukowane - zalecenia </w:t>
      </w:r>
      <w:r w:rsidR="0017339C" w:rsidRPr="00742841">
        <w:rPr>
          <w:rFonts w:ascii="Arial" w:hAnsi="Arial" w:cs="Arial"/>
          <w:color w:val="4F81BD"/>
          <w:sz w:val="20"/>
          <w:lang w:val="pl-PL"/>
        </w:rPr>
        <w:t>i uwagi</w:t>
      </w:r>
      <w:r w:rsidR="0033452E" w:rsidRPr="00742841">
        <w:rPr>
          <w:rFonts w:ascii="Arial" w:hAnsi="Arial" w:cs="Arial"/>
          <w:color w:val="4F81BD"/>
          <w:sz w:val="20"/>
          <w:lang w:val="pl-PL"/>
        </w:rPr>
        <w:t xml:space="preserve"> (niebieskie i czerwone komentarze nie zamieszczać w sprawozdaniu)</w:t>
      </w:r>
    </w:p>
    <w:p w14:paraId="662318B8" w14:textId="32DB08C2" w:rsidR="00864C7F" w:rsidRPr="00742841" w:rsidRDefault="00864C7F" w:rsidP="00864C7F">
      <w:pPr>
        <w:spacing w:before="120"/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1. Czcionka 1</w:t>
      </w:r>
      <w:r w:rsidR="00B33727">
        <w:rPr>
          <w:rFonts w:ascii="Arial" w:hAnsi="Arial" w:cs="Arial"/>
          <w:color w:val="4F81BD"/>
          <w:sz w:val="20"/>
          <w:lang w:val="pl-PL"/>
        </w:rPr>
        <w:t>2</w:t>
      </w:r>
      <w:r w:rsidRPr="00742841">
        <w:rPr>
          <w:rFonts w:ascii="Arial" w:hAnsi="Arial" w:cs="Arial"/>
          <w:color w:val="4F81BD"/>
          <w:sz w:val="20"/>
          <w:lang w:val="pl-PL"/>
        </w:rPr>
        <w:t>pkt.</w:t>
      </w:r>
    </w:p>
    <w:p w14:paraId="6B782B93" w14:textId="77777777" w:rsidR="00864C7F" w:rsidRPr="00742841" w:rsidRDefault="00864C7F" w:rsidP="00864C7F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2. Odstęp pojedynczy.</w:t>
      </w:r>
    </w:p>
    <w:p w14:paraId="7C2C9358" w14:textId="77777777" w:rsidR="00864C7F" w:rsidRPr="00742841" w:rsidRDefault="00864C7F" w:rsidP="00864C7F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3. Minimalne marginesy.</w:t>
      </w:r>
    </w:p>
    <w:p w14:paraId="551D9B5E" w14:textId="77777777" w:rsidR="00864C7F" w:rsidRPr="00742841" w:rsidRDefault="00864C7F" w:rsidP="00864C7F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4. Rysunki, Wykresy w ska</w:t>
      </w:r>
      <w:r w:rsidR="00A67305" w:rsidRPr="00742841">
        <w:rPr>
          <w:rFonts w:ascii="Arial" w:hAnsi="Arial" w:cs="Arial"/>
          <w:color w:val="4F81BD"/>
          <w:sz w:val="20"/>
          <w:lang w:val="pl-PL"/>
        </w:rPr>
        <w:t>li zapewniającej ich czytelność</w:t>
      </w:r>
      <w:r w:rsidRPr="00742841">
        <w:rPr>
          <w:rFonts w:ascii="Arial" w:hAnsi="Arial" w:cs="Arial"/>
          <w:color w:val="4F81BD"/>
          <w:sz w:val="20"/>
          <w:lang w:val="pl-PL"/>
        </w:rPr>
        <w:t>.</w:t>
      </w:r>
    </w:p>
    <w:p w14:paraId="6BDE3D7D" w14:textId="77777777" w:rsidR="00AC352E" w:rsidRPr="00742841" w:rsidRDefault="00AC352E" w:rsidP="00864C7F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 xml:space="preserve">5.Podajemy </w:t>
      </w:r>
      <w:r w:rsidRPr="00A66AA9">
        <w:rPr>
          <w:rFonts w:ascii="Arial" w:hAnsi="Arial" w:cs="Arial"/>
          <w:color w:val="4F81BD"/>
          <w:sz w:val="20"/>
          <w:u w:val="single"/>
          <w:lang w:val="pl-PL"/>
        </w:rPr>
        <w:t>osoby obecne</w:t>
      </w:r>
      <w:r w:rsidRPr="00742841">
        <w:rPr>
          <w:rFonts w:ascii="Arial" w:hAnsi="Arial" w:cs="Arial"/>
          <w:color w:val="4F81BD"/>
          <w:sz w:val="20"/>
          <w:lang w:val="pl-PL"/>
        </w:rPr>
        <w:t xml:space="preserve"> w czasie realizacji ćwiczenia.</w:t>
      </w:r>
    </w:p>
    <w:p w14:paraId="47E9C42B" w14:textId="77777777" w:rsidR="00E93AE5" w:rsidRPr="00742841" w:rsidRDefault="00AC352E" w:rsidP="0033452E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6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 xml:space="preserve">. Sprawozdanie bez </w:t>
      </w:r>
      <w:r w:rsidR="00A67305" w:rsidRPr="00742841">
        <w:rPr>
          <w:rFonts w:ascii="Arial" w:hAnsi="Arial" w:cs="Arial"/>
          <w:color w:val="4F81BD"/>
          <w:sz w:val="20"/>
          <w:lang w:val="pl-PL"/>
        </w:rPr>
        <w:t xml:space="preserve"> dodatkowej 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 xml:space="preserve">strony tytułowej.!!! </w:t>
      </w:r>
      <w:r w:rsidR="0033452E" w:rsidRPr="00742841">
        <w:rPr>
          <w:rFonts w:ascii="Arial" w:hAnsi="Arial" w:cs="Arial"/>
          <w:color w:val="4F81BD"/>
          <w:sz w:val="20"/>
          <w:lang w:val="pl-PL"/>
        </w:rPr>
        <w:t>Zaraz p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>o tabelce informacyjnej na pierws</w:t>
      </w:r>
      <w:r w:rsidR="0033452E" w:rsidRPr="00742841">
        <w:rPr>
          <w:rFonts w:ascii="Arial" w:hAnsi="Arial" w:cs="Arial"/>
          <w:color w:val="4F81BD"/>
          <w:sz w:val="20"/>
          <w:lang w:val="pl-PL"/>
        </w:rPr>
        <w:t xml:space="preserve">zej stronie zamieszczamy główne cztery 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 xml:space="preserve">punkty z wynikami pomiarów, tabelki pomiarowe, wykresy, wnioski itp. </w:t>
      </w:r>
      <w:r w:rsidR="0033452E" w:rsidRPr="00742841">
        <w:rPr>
          <w:rFonts w:ascii="Arial" w:hAnsi="Arial" w:cs="Arial"/>
          <w:color w:val="4F81BD"/>
          <w:sz w:val="20"/>
          <w:lang w:val="pl-PL"/>
        </w:rPr>
        <w:t>E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>lementy</w:t>
      </w:r>
      <w:r w:rsidR="0033452E" w:rsidRPr="00742841">
        <w:rPr>
          <w:rFonts w:ascii="Arial" w:hAnsi="Arial" w:cs="Arial"/>
          <w:color w:val="4F81BD"/>
          <w:sz w:val="20"/>
          <w:lang w:val="pl-PL"/>
        </w:rPr>
        <w:t xml:space="preserve"> jak to opisano niżej</w:t>
      </w:r>
      <w:r w:rsidR="00864C7F" w:rsidRPr="00742841">
        <w:rPr>
          <w:rFonts w:ascii="Arial" w:hAnsi="Arial" w:cs="Arial"/>
          <w:color w:val="4F81BD"/>
          <w:sz w:val="20"/>
          <w:lang w:val="pl-PL"/>
        </w:rPr>
        <w:t>.</w:t>
      </w:r>
    </w:p>
    <w:p w14:paraId="6E1784DA" w14:textId="77777777" w:rsidR="0033452E" w:rsidRPr="00E93AE5" w:rsidRDefault="0033452E" w:rsidP="00A66AA9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</w:p>
    <w:p w14:paraId="17509A3B" w14:textId="77777777" w:rsidR="0033452E" w:rsidRPr="00742841" w:rsidRDefault="0033452E" w:rsidP="00864C7F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</w:p>
    <w:p w14:paraId="0A3986CE" w14:textId="1AC38839" w:rsidR="00E93AE5" w:rsidRDefault="00E93AE5" w:rsidP="00864C7F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  <w:r w:rsidRPr="0033452E">
        <w:rPr>
          <w:rFonts w:ascii="Arial" w:hAnsi="Arial" w:cs="Arial"/>
          <w:color w:val="FF0000"/>
          <w:sz w:val="20"/>
          <w:lang w:val="pl-PL"/>
        </w:rPr>
        <w:t>.</w:t>
      </w:r>
      <w:r w:rsidR="00864C7F" w:rsidRPr="0033452E">
        <w:rPr>
          <w:rFonts w:ascii="Arial" w:hAnsi="Arial" w:cs="Arial"/>
          <w:color w:val="FF0000"/>
          <w:sz w:val="20"/>
          <w:lang w:val="pl-PL"/>
        </w:rPr>
        <w:t xml:space="preserve">  </w:t>
      </w:r>
    </w:p>
    <w:p w14:paraId="5BF5373E" w14:textId="77777777" w:rsidR="0033452E" w:rsidRPr="0033452E" w:rsidRDefault="0033452E" w:rsidP="00864C7F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</w:p>
    <w:p w14:paraId="69553E61" w14:textId="77777777" w:rsidR="00864C7F" w:rsidRPr="00742841" w:rsidRDefault="00864C7F" w:rsidP="00864C7F">
      <w:pPr>
        <w:rPr>
          <w:rFonts w:ascii="Arial" w:hAnsi="Arial" w:cs="Arial"/>
          <w:color w:val="4F81BD"/>
          <w:sz w:val="20"/>
          <w:lang w:val="pl-PL"/>
        </w:rPr>
      </w:pPr>
    </w:p>
    <w:p w14:paraId="06470EEC" w14:textId="77777777" w:rsidR="0033452E" w:rsidRPr="00742841" w:rsidRDefault="0033452E" w:rsidP="00864C7F">
      <w:pPr>
        <w:rPr>
          <w:rFonts w:ascii="Arial" w:hAnsi="Arial" w:cs="Arial"/>
          <w:b/>
          <w:color w:val="4F81BD"/>
          <w:sz w:val="20"/>
          <w:lang w:val="pl-PL"/>
        </w:rPr>
      </w:pPr>
    </w:p>
    <w:p w14:paraId="6F1414A0" w14:textId="77777777" w:rsidR="0033452E" w:rsidRPr="0033452E" w:rsidRDefault="00247F6C" w:rsidP="0033452E">
      <w:pPr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b/>
          <w:color w:val="4F81BD"/>
          <w:sz w:val="20"/>
          <w:lang w:val="pl-PL"/>
        </w:rPr>
        <w:t>Zamieść następujące rozdziały sprawozdania</w:t>
      </w:r>
      <w:r w:rsidR="0033452E" w:rsidRPr="00742841">
        <w:rPr>
          <w:rFonts w:ascii="Arial" w:hAnsi="Arial" w:cs="Arial"/>
          <w:b/>
          <w:color w:val="4F81BD"/>
          <w:sz w:val="20"/>
          <w:lang w:val="pl-PL"/>
        </w:rPr>
        <w:t xml:space="preserve"> </w:t>
      </w:r>
      <w:r w:rsidR="0033452E" w:rsidRPr="00A66AA9">
        <w:rPr>
          <w:rFonts w:ascii="Arial" w:hAnsi="Arial" w:cs="Arial"/>
          <w:b/>
          <w:color w:val="4F81BD"/>
          <w:sz w:val="20"/>
          <w:u w:val="single"/>
          <w:lang w:val="pl-PL"/>
        </w:rPr>
        <w:t>- p</w:t>
      </w:r>
      <w:r w:rsidR="0033452E" w:rsidRPr="00A66AA9">
        <w:rPr>
          <w:rFonts w:ascii="Arial" w:hAnsi="Arial" w:cs="Arial"/>
          <w:color w:val="4F81BD"/>
          <w:sz w:val="20"/>
          <w:u w:val="single"/>
          <w:lang w:val="pl-PL"/>
        </w:rPr>
        <w:t>oczątek sprawozdania</w:t>
      </w:r>
      <w:r w:rsidR="0033452E" w:rsidRPr="0033452E">
        <w:rPr>
          <w:rFonts w:ascii="Arial" w:hAnsi="Arial" w:cs="Arial"/>
          <w:color w:val="4F81BD"/>
          <w:sz w:val="20"/>
          <w:lang w:val="pl-PL"/>
        </w:rPr>
        <w:t xml:space="preserve"> (po ramce tytułowej)</w:t>
      </w:r>
      <w:r w:rsidR="0033452E">
        <w:rPr>
          <w:rFonts w:ascii="Arial" w:hAnsi="Arial" w:cs="Arial"/>
          <w:color w:val="4F81BD"/>
          <w:sz w:val="20"/>
          <w:lang w:val="pl-PL"/>
        </w:rPr>
        <w:t>:</w:t>
      </w:r>
    </w:p>
    <w:p w14:paraId="7068345C" w14:textId="77777777" w:rsidR="005C3468" w:rsidRPr="00742841" w:rsidRDefault="005C3468" w:rsidP="00864C7F">
      <w:pPr>
        <w:rPr>
          <w:rFonts w:ascii="Arial" w:hAnsi="Arial" w:cs="Arial"/>
          <w:b/>
          <w:color w:val="4F81BD"/>
          <w:sz w:val="20"/>
          <w:lang w:val="pl-PL"/>
        </w:rPr>
      </w:pPr>
    </w:p>
    <w:p w14:paraId="68AD9F89" w14:textId="77777777" w:rsidR="0033452E" w:rsidRPr="00247F6C" w:rsidRDefault="0033452E" w:rsidP="00864C7F">
      <w:pPr>
        <w:rPr>
          <w:rFonts w:ascii="Arial" w:hAnsi="Arial" w:cs="Arial"/>
          <w:sz w:val="20"/>
          <w:lang w:val="pl-PL"/>
        </w:rPr>
      </w:pPr>
    </w:p>
    <w:p w14:paraId="67CE3D2F" w14:textId="77777777" w:rsidR="00247F6C" w:rsidRPr="00B33727" w:rsidRDefault="00247F6C" w:rsidP="00247F6C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1.Cel ćwiczenia</w:t>
      </w:r>
    </w:p>
    <w:p w14:paraId="6E0E1BEC" w14:textId="14173894" w:rsidR="00247F6C" w:rsidRPr="00B33727" w:rsidRDefault="00247F6C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Klika zdań opisu celu</w:t>
      </w:r>
      <w:r w:rsidR="00E93AE5" w:rsidRPr="00B33727">
        <w:rPr>
          <w:rFonts w:ascii="Arial" w:hAnsi="Arial" w:cs="Arial"/>
          <w:szCs w:val="24"/>
          <w:lang w:val="pl-PL"/>
        </w:rPr>
        <w:t xml:space="preserve"> ćwiczenia.</w:t>
      </w:r>
    </w:p>
    <w:p w14:paraId="59E2320C" w14:textId="55A6DD9C" w:rsidR="00B33727" w:rsidRPr="00B33727" w:rsidRDefault="00B33727" w:rsidP="00247F6C">
      <w:pPr>
        <w:rPr>
          <w:rFonts w:ascii="Arial" w:hAnsi="Arial" w:cs="Arial"/>
          <w:szCs w:val="24"/>
          <w:lang w:val="pl-PL"/>
        </w:rPr>
      </w:pPr>
    </w:p>
    <w:p w14:paraId="7D908F0C" w14:textId="6B9550E1" w:rsidR="00B33727" w:rsidRPr="00B33727" w:rsidRDefault="00B33727" w:rsidP="00247F6C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2. Wstęp teoretyczny</w:t>
      </w:r>
    </w:p>
    <w:p w14:paraId="5A4CAC5E" w14:textId="1930D687" w:rsidR="00B33727" w:rsidRPr="00B33727" w:rsidRDefault="00B33727" w:rsidP="00247F6C">
      <w:pPr>
        <w:rPr>
          <w:rFonts w:ascii="Arial" w:hAnsi="Arial" w:cs="Arial"/>
          <w:bCs/>
          <w:szCs w:val="24"/>
          <w:lang w:val="pl-PL"/>
        </w:rPr>
      </w:pPr>
      <w:r w:rsidRPr="00B33727">
        <w:rPr>
          <w:rFonts w:ascii="Arial" w:hAnsi="Arial" w:cs="Arial"/>
          <w:bCs/>
          <w:szCs w:val="24"/>
          <w:lang w:val="pl-PL"/>
        </w:rPr>
        <w:t>Opis teoretyczny wykonywanych ćwiczeń</w:t>
      </w:r>
    </w:p>
    <w:p w14:paraId="2E52237F" w14:textId="77777777" w:rsidR="00E93AE5" w:rsidRPr="00B33727" w:rsidRDefault="00E93AE5" w:rsidP="00247F6C">
      <w:pPr>
        <w:rPr>
          <w:rFonts w:ascii="Arial" w:hAnsi="Arial" w:cs="Arial"/>
          <w:szCs w:val="24"/>
          <w:lang w:val="pl-PL"/>
        </w:rPr>
      </w:pPr>
    </w:p>
    <w:p w14:paraId="2028953B" w14:textId="4BEE04F2" w:rsidR="00E93AE5" w:rsidRPr="00B33727" w:rsidRDefault="00B33727" w:rsidP="00247F6C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3</w:t>
      </w:r>
      <w:r w:rsidR="00247F6C" w:rsidRPr="00B33727">
        <w:rPr>
          <w:rFonts w:ascii="Arial" w:hAnsi="Arial" w:cs="Arial"/>
          <w:b/>
          <w:szCs w:val="24"/>
          <w:lang w:val="pl-PL"/>
        </w:rPr>
        <w:t>.Budowa stanowiska laboratoryjnego</w:t>
      </w:r>
    </w:p>
    <w:p w14:paraId="4FF1C6F5" w14:textId="77777777" w:rsidR="00247F6C" w:rsidRPr="00B33727" w:rsidRDefault="00247F6C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Tu podaj </w:t>
      </w:r>
      <w:r w:rsidR="00E93AE5" w:rsidRPr="00B33727">
        <w:rPr>
          <w:rFonts w:ascii="Arial" w:hAnsi="Arial" w:cs="Arial"/>
          <w:szCs w:val="24"/>
          <w:lang w:val="pl-PL"/>
        </w:rPr>
        <w:t xml:space="preserve">jakie są </w:t>
      </w:r>
      <w:r w:rsidRPr="00B33727">
        <w:rPr>
          <w:rFonts w:ascii="Arial" w:hAnsi="Arial" w:cs="Arial"/>
          <w:szCs w:val="24"/>
          <w:lang w:val="pl-PL"/>
        </w:rPr>
        <w:t>zastosowane przyrządy/komputery/oprogramowanie i rysunek blokowy stanowiska laboratoryjnego</w:t>
      </w:r>
      <w:r w:rsidR="00E93AE5" w:rsidRPr="00B33727">
        <w:rPr>
          <w:rFonts w:ascii="Arial" w:hAnsi="Arial" w:cs="Arial"/>
          <w:szCs w:val="24"/>
          <w:lang w:val="pl-PL"/>
        </w:rPr>
        <w:t>.</w:t>
      </w:r>
    </w:p>
    <w:p w14:paraId="096A8CA2" w14:textId="77777777" w:rsidR="00E93AE5" w:rsidRPr="00B33727" w:rsidRDefault="00E93AE5" w:rsidP="00247F6C">
      <w:pPr>
        <w:rPr>
          <w:rFonts w:ascii="Arial" w:hAnsi="Arial" w:cs="Arial"/>
          <w:szCs w:val="24"/>
          <w:lang w:val="pl-PL"/>
        </w:rPr>
      </w:pPr>
    </w:p>
    <w:p w14:paraId="57A1DE58" w14:textId="19FC0117" w:rsidR="00247F6C" w:rsidRPr="00B33727" w:rsidRDefault="00B33727" w:rsidP="00247F6C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4</w:t>
      </w:r>
      <w:r w:rsidR="00247F6C" w:rsidRPr="00B33727">
        <w:rPr>
          <w:rFonts w:ascii="Arial" w:hAnsi="Arial" w:cs="Arial"/>
          <w:b/>
          <w:szCs w:val="24"/>
          <w:lang w:val="pl-PL"/>
        </w:rPr>
        <w:t>.Wyniki pomiarów</w:t>
      </w:r>
    </w:p>
    <w:p w14:paraId="77DBB859" w14:textId="77777777" w:rsidR="00247F6C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- </w:t>
      </w:r>
      <w:r w:rsidR="00247F6C" w:rsidRPr="00B33727">
        <w:rPr>
          <w:rFonts w:ascii="Arial" w:hAnsi="Arial" w:cs="Arial"/>
          <w:szCs w:val="24"/>
          <w:lang w:val="pl-PL"/>
        </w:rPr>
        <w:t>Tu podaj wyniki pomiarów, tabelki pomiarowe, wykresy, zrzuty ekrany, zdjęcia z pomiaru;</w:t>
      </w:r>
    </w:p>
    <w:p w14:paraId="433C1B21" w14:textId="77777777" w:rsidR="00247F6C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- </w:t>
      </w:r>
      <w:r w:rsidR="00247F6C" w:rsidRPr="00B33727">
        <w:rPr>
          <w:rFonts w:ascii="Arial" w:hAnsi="Arial" w:cs="Arial"/>
          <w:szCs w:val="24"/>
          <w:lang w:val="pl-PL"/>
        </w:rPr>
        <w:t>Uszereguj wyniki zgodnie z poleceniami w instrukcji do ćwiczenia, nadaj nr podrozdziałów jak są potrzebne;</w:t>
      </w:r>
    </w:p>
    <w:p w14:paraId="73E990EF" w14:textId="77777777" w:rsidR="00247F6C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- </w:t>
      </w:r>
      <w:r w:rsidR="00247F6C" w:rsidRPr="00B33727">
        <w:rPr>
          <w:rFonts w:ascii="Arial" w:hAnsi="Arial" w:cs="Arial"/>
          <w:szCs w:val="24"/>
          <w:lang w:val="pl-PL"/>
        </w:rPr>
        <w:t>Opracuj wyniki w formie wykresów lub tabel jeśli dane pomiarowe na to pozwalają;</w:t>
      </w:r>
    </w:p>
    <w:p w14:paraId="626A19C2" w14:textId="77777777" w:rsidR="00E93AE5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- Wykonaj obliczenia jeśli są wymagane w instrukcji;</w:t>
      </w:r>
    </w:p>
    <w:p w14:paraId="1B6B07E9" w14:textId="77777777" w:rsidR="00E93AE5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- </w:t>
      </w:r>
      <w:r w:rsidR="00247F6C" w:rsidRPr="00B33727">
        <w:rPr>
          <w:rFonts w:ascii="Arial" w:hAnsi="Arial" w:cs="Arial"/>
          <w:szCs w:val="24"/>
          <w:lang w:val="pl-PL"/>
        </w:rPr>
        <w:t xml:space="preserve">Jeśli w ćwiczeniu dokonano jedynie konfiguracji łącza to podaj zrzuty ekranu z charakterystycznych zakładek procesu </w:t>
      </w:r>
    </w:p>
    <w:p w14:paraId="741B46B7" w14:textId="77777777" w:rsidR="00247F6C" w:rsidRPr="00B33727" w:rsidRDefault="00E93AE5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   </w:t>
      </w:r>
      <w:r w:rsidR="00247F6C" w:rsidRPr="00B33727">
        <w:rPr>
          <w:rFonts w:ascii="Arial" w:hAnsi="Arial" w:cs="Arial"/>
          <w:szCs w:val="24"/>
          <w:lang w:val="pl-PL"/>
        </w:rPr>
        <w:t>konfiguracji (koniecznie zamieść parametry wydajności transmisji)</w:t>
      </w:r>
      <w:r w:rsidRPr="00B33727">
        <w:rPr>
          <w:rFonts w:ascii="Arial" w:hAnsi="Arial" w:cs="Arial"/>
          <w:szCs w:val="24"/>
          <w:lang w:val="pl-PL"/>
        </w:rPr>
        <w:t>.</w:t>
      </w:r>
    </w:p>
    <w:p w14:paraId="5574C8D9" w14:textId="77777777" w:rsidR="00E93AE5" w:rsidRPr="00B33727" w:rsidRDefault="00E93AE5" w:rsidP="00247F6C">
      <w:pPr>
        <w:rPr>
          <w:rFonts w:ascii="Arial" w:hAnsi="Arial" w:cs="Arial"/>
          <w:szCs w:val="24"/>
          <w:lang w:val="pl-PL"/>
        </w:rPr>
      </w:pPr>
    </w:p>
    <w:p w14:paraId="7C4A1C19" w14:textId="07BD5B95" w:rsidR="00247F6C" w:rsidRPr="00B33727" w:rsidRDefault="00B33727" w:rsidP="00247F6C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5</w:t>
      </w:r>
      <w:r w:rsidR="00247F6C" w:rsidRPr="00B33727">
        <w:rPr>
          <w:rFonts w:ascii="Arial" w:hAnsi="Arial" w:cs="Arial"/>
          <w:b/>
          <w:szCs w:val="24"/>
          <w:lang w:val="pl-PL"/>
        </w:rPr>
        <w:t>.Wnioski</w:t>
      </w:r>
    </w:p>
    <w:p w14:paraId="4224E12B" w14:textId="4B12320F" w:rsidR="00247F6C" w:rsidRPr="00B33727" w:rsidRDefault="00247F6C" w:rsidP="00247F6C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Dokonaj analizy wy</w:t>
      </w:r>
      <w:r w:rsidR="00E93AE5" w:rsidRPr="00B33727">
        <w:rPr>
          <w:rFonts w:ascii="Arial" w:hAnsi="Arial" w:cs="Arial"/>
          <w:szCs w:val="24"/>
          <w:lang w:val="pl-PL"/>
        </w:rPr>
        <w:t xml:space="preserve">ników i </w:t>
      </w:r>
      <w:r w:rsidRPr="00B33727">
        <w:rPr>
          <w:rFonts w:ascii="Arial" w:hAnsi="Arial" w:cs="Arial"/>
          <w:szCs w:val="24"/>
          <w:lang w:val="pl-PL"/>
        </w:rPr>
        <w:t xml:space="preserve"> oceń je. Podaj swoje uwagi na temat przebiegu ćwiczenia. Wnios</w:t>
      </w:r>
      <w:r w:rsidR="00E93AE5" w:rsidRPr="00B33727">
        <w:rPr>
          <w:rFonts w:ascii="Arial" w:hAnsi="Arial" w:cs="Arial"/>
          <w:szCs w:val="24"/>
          <w:lang w:val="pl-PL"/>
        </w:rPr>
        <w:t>ki powinny być w miarę obszerne. Można tu dodać ocenę przydatności badanego rozwiązania w praktyce inżynierskiej</w:t>
      </w:r>
      <w:r w:rsidR="0033452E" w:rsidRPr="00B33727">
        <w:rPr>
          <w:rFonts w:ascii="Arial" w:hAnsi="Arial" w:cs="Arial"/>
          <w:szCs w:val="24"/>
          <w:lang w:val="pl-PL"/>
        </w:rPr>
        <w:t xml:space="preserve"> (jeżeli wnioski z samego przebiegu ćwiczenia są zbyt skromne)</w:t>
      </w:r>
      <w:r w:rsidR="00E93AE5" w:rsidRPr="00B33727">
        <w:rPr>
          <w:rFonts w:ascii="Arial" w:hAnsi="Arial" w:cs="Arial"/>
          <w:szCs w:val="24"/>
          <w:lang w:val="pl-PL"/>
        </w:rPr>
        <w:t>.</w:t>
      </w:r>
    </w:p>
    <w:p w14:paraId="1BDF12A7" w14:textId="77777777" w:rsidR="00247F6C" w:rsidRPr="00247F6C" w:rsidRDefault="00247F6C" w:rsidP="00247F6C">
      <w:pPr>
        <w:rPr>
          <w:rFonts w:ascii="Arial" w:hAnsi="Arial" w:cs="Arial"/>
          <w:sz w:val="20"/>
          <w:lang w:val="pl-PL"/>
        </w:rPr>
      </w:pPr>
    </w:p>
    <w:p w14:paraId="57DB56F3" w14:textId="77777777" w:rsidR="00BC1FAE" w:rsidRPr="002549A0" w:rsidRDefault="00BC1FAE" w:rsidP="006A3D58">
      <w:pPr>
        <w:jc w:val="center"/>
        <w:rPr>
          <w:rFonts w:ascii="Arial" w:hAnsi="Arial" w:cs="Arial"/>
          <w:sz w:val="22"/>
          <w:szCs w:val="22"/>
          <w:lang w:val="pl-PL"/>
        </w:rPr>
      </w:pPr>
    </w:p>
    <w:sectPr w:rsidR="00BC1FAE" w:rsidRPr="002549A0" w:rsidSect="0070553B">
      <w:pgSz w:w="11901" w:h="16834"/>
      <w:pgMar w:top="851" w:right="567" w:bottom="851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A377C" w14:textId="77777777" w:rsidR="000B6D56" w:rsidRDefault="000B6D56" w:rsidP="00247F6C">
      <w:r>
        <w:separator/>
      </w:r>
    </w:p>
  </w:endnote>
  <w:endnote w:type="continuationSeparator" w:id="0">
    <w:p w14:paraId="0B9F0474" w14:textId="77777777" w:rsidR="000B6D56" w:rsidRDefault="000B6D56" w:rsidP="0024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D62E4" w14:textId="77777777" w:rsidR="000B6D56" w:rsidRDefault="000B6D56" w:rsidP="00247F6C">
      <w:r>
        <w:separator/>
      </w:r>
    </w:p>
  </w:footnote>
  <w:footnote w:type="continuationSeparator" w:id="0">
    <w:p w14:paraId="47A45111" w14:textId="77777777" w:rsidR="000B6D56" w:rsidRDefault="000B6D56" w:rsidP="0024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A5853"/>
    <w:multiLevelType w:val="hybridMultilevel"/>
    <w:tmpl w:val="32C0603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AC2568"/>
    <w:multiLevelType w:val="multilevel"/>
    <w:tmpl w:val="32C06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220C82"/>
    <w:multiLevelType w:val="hybridMultilevel"/>
    <w:tmpl w:val="6A34D0A2"/>
    <w:lvl w:ilvl="0" w:tplc="09E03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764DC2"/>
    <w:multiLevelType w:val="hybridMultilevel"/>
    <w:tmpl w:val="9B5ED2B6"/>
    <w:lvl w:ilvl="0" w:tplc="DF6811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10A23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094EE1"/>
    <w:multiLevelType w:val="hybridMultilevel"/>
    <w:tmpl w:val="9572DD9A"/>
    <w:lvl w:ilvl="0" w:tplc="CE7A9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A6188B"/>
    <w:multiLevelType w:val="hybridMultilevel"/>
    <w:tmpl w:val="A49A105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235FB8"/>
    <w:multiLevelType w:val="hybridMultilevel"/>
    <w:tmpl w:val="FBE4E8B2"/>
    <w:lvl w:ilvl="0" w:tplc="81344A26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2AD"/>
    <w:rsid w:val="00000769"/>
    <w:rsid w:val="00020394"/>
    <w:rsid w:val="00043420"/>
    <w:rsid w:val="00044ECA"/>
    <w:rsid w:val="00045EA6"/>
    <w:rsid w:val="00050D93"/>
    <w:rsid w:val="00063127"/>
    <w:rsid w:val="000870E3"/>
    <w:rsid w:val="000A3548"/>
    <w:rsid w:val="000B6B83"/>
    <w:rsid w:val="000B6D56"/>
    <w:rsid w:val="000C60E2"/>
    <w:rsid w:val="000D7A1C"/>
    <w:rsid w:val="000E6E7B"/>
    <w:rsid w:val="000F2C1B"/>
    <w:rsid w:val="001056EA"/>
    <w:rsid w:val="00110652"/>
    <w:rsid w:val="00125197"/>
    <w:rsid w:val="00132EFE"/>
    <w:rsid w:val="00136397"/>
    <w:rsid w:val="0013648E"/>
    <w:rsid w:val="0014111E"/>
    <w:rsid w:val="0014135F"/>
    <w:rsid w:val="00153E08"/>
    <w:rsid w:val="00155FCF"/>
    <w:rsid w:val="00161C1E"/>
    <w:rsid w:val="0017339C"/>
    <w:rsid w:val="001741D1"/>
    <w:rsid w:val="001A5218"/>
    <w:rsid w:val="001C63C6"/>
    <w:rsid w:val="001D56E9"/>
    <w:rsid w:val="001D6D88"/>
    <w:rsid w:val="001F0601"/>
    <w:rsid w:val="001F1AEB"/>
    <w:rsid w:val="001F54BA"/>
    <w:rsid w:val="002069E0"/>
    <w:rsid w:val="00206A3D"/>
    <w:rsid w:val="00223C91"/>
    <w:rsid w:val="00244A9C"/>
    <w:rsid w:val="00247F6C"/>
    <w:rsid w:val="002549A0"/>
    <w:rsid w:val="00254A1A"/>
    <w:rsid w:val="00257DA8"/>
    <w:rsid w:val="002615D3"/>
    <w:rsid w:val="00267607"/>
    <w:rsid w:val="002B3A71"/>
    <w:rsid w:val="002D1269"/>
    <w:rsid w:val="002D5DF1"/>
    <w:rsid w:val="002D7EE7"/>
    <w:rsid w:val="002E38D5"/>
    <w:rsid w:val="002F01B0"/>
    <w:rsid w:val="002F1995"/>
    <w:rsid w:val="002F55C1"/>
    <w:rsid w:val="002F6D8F"/>
    <w:rsid w:val="00301966"/>
    <w:rsid w:val="00304472"/>
    <w:rsid w:val="0033452E"/>
    <w:rsid w:val="003506B9"/>
    <w:rsid w:val="00351E76"/>
    <w:rsid w:val="00353631"/>
    <w:rsid w:val="00361C27"/>
    <w:rsid w:val="0036377F"/>
    <w:rsid w:val="003764FA"/>
    <w:rsid w:val="00383B5F"/>
    <w:rsid w:val="00385784"/>
    <w:rsid w:val="00387701"/>
    <w:rsid w:val="003B3B99"/>
    <w:rsid w:val="003C5D65"/>
    <w:rsid w:val="003D7AEA"/>
    <w:rsid w:val="003E5CA0"/>
    <w:rsid w:val="003E7FF8"/>
    <w:rsid w:val="00407E2A"/>
    <w:rsid w:val="004113FD"/>
    <w:rsid w:val="00421D7B"/>
    <w:rsid w:val="00432243"/>
    <w:rsid w:val="0043602C"/>
    <w:rsid w:val="00437166"/>
    <w:rsid w:val="004372EE"/>
    <w:rsid w:val="00457D1F"/>
    <w:rsid w:val="00470D15"/>
    <w:rsid w:val="004747D0"/>
    <w:rsid w:val="004976D5"/>
    <w:rsid w:val="004B4900"/>
    <w:rsid w:val="004B6B85"/>
    <w:rsid w:val="004B7C0D"/>
    <w:rsid w:val="004C0CEC"/>
    <w:rsid w:val="004C28AF"/>
    <w:rsid w:val="004C4F42"/>
    <w:rsid w:val="004C4F97"/>
    <w:rsid w:val="004D17D4"/>
    <w:rsid w:val="004E2890"/>
    <w:rsid w:val="004E413E"/>
    <w:rsid w:val="004E4899"/>
    <w:rsid w:val="004E6FF9"/>
    <w:rsid w:val="004F02DE"/>
    <w:rsid w:val="005020FE"/>
    <w:rsid w:val="00507861"/>
    <w:rsid w:val="0051481F"/>
    <w:rsid w:val="005213DF"/>
    <w:rsid w:val="0053418F"/>
    <w:rsid w:val="00540E8B"/>
    <w:rsid w:val="00553958"/>
    <w:rsid w:val="00574496"/>
    <w:rsid w:val="00584A2F"/>
    <w:rsid w:val="00585280"/>
    <w:rsid w:val="0059259F"/>
    <w:rsid w:val="005B533E"/>
    <w:rsid w:val="005C10C9"/>
    <w:rsid w:val="005C3468"/>
    <w:rsid w:val="005E6369"/>
    <w:rsid w:val="00602735"/>
    <w:rsid w:val="0061388F"/>
    <w:rsid w:val="00621B83"/>
    <w:rsid w:val="00627CCB"/>
    <w:rsid w:val="00640CF2"/>
    <w:rsid w:val="00644425"/>
    <w:rsid w:val="0066704D"/>
    <w:rsid w:val="006677AF"/>
    <w:rsid w:val="006721E7"/>
    <w:rsid w:val="00684C93"/>
    <w:rsid w:val="00684FB6"/>
    <w:rsid w:val="00686FD2"/>
    <w:rsid w:val="00692C24"/>
    <w:rsid w:val="00694791"/>
    <w:rsid w:val="006A3D58"/>
    <w:rsid w:val="006B5EE2"/>
    <w:rsid w:val="006C3F82"/>
    <w:rsid w:val="006C6A46"/>
    <w:rsid w:val="006D1A39"/>
    <w:rsid w:val="006D42CD"/>
    <w:rsid w:val="006F3A3D"/>
    <w:rsid w:val="0070553B"/>
    <w:rsid w:val="00720E59"/>
    <w:rsid w:val="00742841"/>
    <w:rsid w:val="0075077E"/>
    <w:rsid w:val="0077778F"/>
    <w:rsid w:val="007777F9"/>
    <w:rsid w:val="00777E74"/>
    <w:rsid w:val="0078739E"/>
    <w:rsid w:val="007A0542"/>
    <w:rsid w:val="007A1B21"/>
    <w:rsid w:val="007A367F"/>
    <w:rsid w:val="007A4A38"/>
    <w:rsid w:val="007B02A2"/>
    <w:rsid w:val="007B1BC7"/>
    <w:rsid w:val="007B6240"/>
    <w:rsid w:val="007B7446"/>
    <w:rsid w:val="007D43AE"/>
    <w:rsid w:val="007F2452"/>
    <w:rsid w:val="008155CB"/>
    <w:rsid w:val="00821EDE"/>
    <w:rsid w:val="00825270"/>
    <w:rsid w:val="00831299"/>
    <w:rsid w:val="00835EAF"/>
    <w:rsid w:val="00861554"/>
    <w:rsid w:val="00864C7F"/>
    <w:rsid w:val="00865270"/>
    <w:rsid w:val="0087009B"/>
    <w:rsid w:val="00873E84"/>
    <w:rsid w:val="00885CF9"/>
    <w:rsid w:val="00894515"/>
    <w:rsid w:val="008B2480"/>
    <w:rsid w:val="008B37D7"/>
    <w:rsid w:val="008B5C21"/>
    <w:rsid w:val="008B6F58"/>
    <w:rsid w:val="008C1259"/>
    <w:rsid w:val="008C5F1D"/>
    <w:rsid w:val="009107DC"/>
    <w:rsid w:val="00910E35"/>
    <w:rsid w:val="009116B1"/>
    <w:rsid w:val="0092110C"/>
    <w:rsid w:val="00935E3F"/>
    <w:rsid w:val="00947D66"/>
    <w:rsid w:val="0096400F"/>
    <w:rsid w:val="00964E94"/>
    <w:rsid w:val="00965886"/>
    <w:rsid w:val="00971C33"/>
    <w:rsid w:val="00982552"/>
    <w:rsid w:val="00986F59"/>
    <w:rsid w:val="00987AA7"/>
    <w:rsid w:val="00990DA0"/>
    <w:rsid w:val="00994286"/>
    <w:rsid w:val="009A1AB3"/>
    <w:rsid w:val="009B08DA"/>
    <w:rsid w:val="009C5C43"/>
    <w:rsid w:val="009E7FB0"/>
    <w:rsid w:val="009F1B36"/>
    <w:rsid w:val="00A17DBD"/>
    <w:rsid w:val="00A20E62"/>
    <w:rsid w:val="00A216BD"/>
    <w:rsid w:val="00A23869"/>
    <w:rsid w:val="00A2408B"/>
    <w:rsid w:val="00A308D2"/>
    <w:rsid w:val="00A50C38"/>
    <w:rsid w:val="00A51B10"/>
    <w:rsid w:val="00A6666C"/>
    <w:rsid w:val="00A66AA9"/>
    <w:rsid w:val="00A67305"/>
    <w:rsid w:val="00A72996"/>
    <w:rsid w:val="00A7362F"/>
    <w:rsid w:val="00A7573E"/>
    <w:rsid w:val="00A813CC"/>
    <w:rsid w:val="00A829CB"/>
    <w:rsid w:val="00A86F30"/>
    <w:rsid w:val="00AB1959"/>
    <w:rsid w:val="00AB68B6"/>
    <w:rsid w:val="00AC352E"/>
    <w:rsid w:val="00AD28C3"/>
    <w:rsid w:val="00AD3A3F"/>
    <w:rsid w:val="00AE22D8"/>
    <w:rsid w:val="00AF23A7"/>
    <w:rsid w:val="00B258B4"/>
    <w:rsid w:val="00B33727"/>
    <w:rsid w:val="00B35E55"/>
    <w:rsid w:val="00B5329E"/>
    <w:rsid w:val="00B53FA9"/>
    <w:rsid w:val="00B5577A"/>
    <w:rsid w:val="00B5771F"/>
    <w:rsid w:val="00B7033B"/>
    <w:rsid w:val="00B718E9"/>
    <w:rsid w:val="00B7397F"/>
    <w:rsid w:val="00B73F22"/>
    <w:rsid w:val="00B87C6D"/>
    <w:rsid w:val="00B92B51"/>
    <w:rsid w:val="00B95254"/>
    <w:rsid w:val="00BB3A95"/>
    <w:rsid w:val="00BC1FAE"/>
    <w:rsid w:val="00BD2E29"/>
    <w:rsid w:val="00BD5DE5"/>
    <w:rsid w:val="00BE459C"/>
    <w:rsid w:val="00BF3911"/>
    <w:rsid w:val="00C21A25"/>
    <w:rsid w:val="00C25040"/>
    <w:rsid w:val="00C27233"/>
    <w:rsid w:val="00C334ED"/>
    <w:rsid w:val="00C37A32"/>
    <w:rsid w:val="00C5273A"/>
    <w:rsid w:val="00C765B9"/>
    <w:rsid w:val="00C8539E"/>
    <w:rsid w:val="00C8546B"/>
    <w:rsid w:val="00C8557A"/>
    <w:rsid w:val="00C86487"/>
    <w:rsid w:val="00C9071D"/>
    <w:rsid w:val="00C96252"/>
    <w:rsid w:val="00CB1B63"/>
    <w:rsid w:val="00CD0CA2"/>
    <w:rsid w:val="00CD2898"/>
    <w:rsid w:val="00CE63EF"/>
    <w:rsid w:val="00D22652"/>
    <w:rsid w:val="00D466BD"/>
    <w:rsid w:val="00D53BDB"/>
    <w:rsid w:val="00D615FE"/>
    <w:rsid w:val="00D83411"/>
    <w:rsid w:val="00D847A8"/>
    <w:rsid w:val="00D8734F"/>
    <w:rsid w:val="00D93A61"/>
    <w:rsid w:val="00DD4928"/>
    <w:rsid w:val="00DD5AC3"/>
    <w:rsid w:val="00DF0496"/>
    <w:rsid w:val="00E12DD1"/>
    <w:rsid w:val="00E210C2"/>
    <w:rsid w:val="00E24CE0"/>
    <w:rsid w:val="00E33506"/>
    <w:rsid w:val="00E532B4"/>
    <w:rsid w:val="00E57580"/>
    <w:rsid w:val="00E74948"/>
    <w:rsid w:val="00E7500C"/>
    <w:rsid w:val="00E84573"/>
    <w:rsid w:val="00E9127B"/>
    <w:rsid w:val="00E93AE5"/>
    <w:rsid w:val="00EC6BD7"/>
    <w:rsid w:val="00ED344E"/>
    <w:rsid w:val="00ED3997"/>
    <w:rsid w:val="00EE02AD"/>
    <w:rsid w:val="00EF0237"/>
    <w:rsid w:val="00F10BAD"/>
    <w:rsid w:val="00F10EA3"/>
    <w:rsid w:val="00F26FD1"/>
    <w:rsid w:val="00F27644"/>
    <w:rsid w:val="00F515B3"/>
    <w:rsid w:val="00F52457"/>
    <w:rsid w:val="00F61178"/>
    <w:rsid w:val="00F66DDE"/>
    <w:rsid w:val="00F77B76"/>
    <w:rsid w:val="00F83004"/>
    <w:rsid w:val="00F948A1"/>
    <w:rsid w:val="00F96488"/>
    <w:rsid w:val="00FA12D1"/>
    <w:rsid w:val="00FC7633"/>
    <w:rsid w:val="00FD5AD9"/>
    <w:rsid w:val="00FD7E41"/>
    <w:rsid w:val="00FE3497"/>
    <w:rsid w:val="00FE3D8D"/>
    <w:rsid w:val="00FE6794"/>
    <w:rsid w:val="00FE772A"/>
    <w:rsid w:val="00FE7820"/>
    <w:rsid w:val="00FF3357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A71594"/>
  <w15:docId w15:val="{9A359388-B7B3-4B02-871F-FB22616E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lang w:val="en-GB"/>
    </w:rPr>
  </w:style>
  <w:style w:type="paragraph" w:styleId="Nagwek1">
    <w:name w:val="heading 1"/>
    <w:basedOn w:val="Normalny"/>
    <w:next w:val="Normalny"/>
    <w:qFormat/>
    <w:pPr>
      <w:keepNext/>
      <w:spacing w:before="120" w:after="120"/>
      <w:jc w:val="center"/>
      <w:outlineLvl w:val="0"/>
    </w:pPr>
    <w:rPr>
      <w:b/>
    </w:rPr>
  </w:style>
  <w:style w:type="paragraph" w:styleId="Nagwek2">
    <w:name w:val="heading 2"/>
    <w:basedOn w:val="Normalny"/>
    <w:next w:val="Normalny"/>
    <w:qFormat/>
    <w:pPr>
      <w:keepNext/>
      <w:spacing w:before="120"/>
      <w:jc w:val="center"/>
      <w:outlineLvl w:val="1"/>
    </w:pPr>
    <w:rPr>
      <w:b/>
      <w:i/>
      <w:sz w:val="100"/>
    </w:rPr>
  </w:style>
  <w:style w:type="paragraph" w:styleId="Nagwek3">
    <w:name w:val="heading 3"/>
    <w:basedOn w:val="Normalny"/>
    <w:next w:val="Normalny"/>
    <w:qFormat/>
    <w:pPr>
      <w:keepNext/>
      <w:spacing w:before="120"/>
      <w:jc w:val="center"/>
      <w:outlineLvl w:val="2"/>
    </w:pPr>
    <w:rPr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wnanie">
    <w:name w:val="rownanie"/>
    <w:basedOn w:val="Normalny"/>
    <w:pPr>
      <w:spacing w:before="120" w:after="120" w:line="360" w:lineRule="atLeast"/>
      <w:ind w:firstLine="284"/>
    </w:pPr>
  </w:style>
  <w:style w:type="paragraph" w:customStyle="1" w:styleId="literatura">
    <w:name w:val="literatura"/>
    <w:basedOn w:val="Normalny"/>
    <w:pPr>
      <w:spacing w:after="120" w:line="360" w:lineRule="atLeast"/>
      <w:ind w:left="510" w:hanging="510"/>
    </w:pPr>
  </w:style>
  <w:style w:type="paragraph" w:customStyle="1" w:styleId="podpis">
    <w:name w:val="podpis"/>
    <w:basedOn w:val="Normalny"/>
    <w:pPr>
      <w:spacing w:before="120" w:after="120" w:line="240" w:lineRule="atLeast"/>
      <w:jc w:val="center"/>
    </w:pPr>
    <w:rPr>
      <w:sz w:val="20"/>
    </w:rPr>
  </w:style>
  <w:style w:type="paragraph" w:styleId="Tekstpodstawowywcity">
    <w:name w:val="Body Text Indent"/>
    <w:basedOn w:val="Normalny"/>
    <w:pPr>
      <w:spacing w:before="120" w:line="360" w:lineRule="atLeast"/>
      <w:ind w:left="284" w:hanging="284"/>
    </w:pPr>
  </w:style>
  <w:style w:type="paragraph" w:styleId="Tekstpodstawowywcity2">
    <w:name w:val="Body Text Indent 2"/>
    <w:basedOn w:val="Normalny"/>
    <w:pPr>
      <w:ind w:left="284" w:hanging="284"/>
      <w:jc w:val="center"/>
    </w:pPr>
  </w:style>
  <w:style w:type="paragraph" w:styleId="Tekstpodstawowywcity3">
    <w:name w:val="Body Text Indent 3"/>
    <w:basedOn w:val="Normalny"/>
    <w:pPr>
      <w:ind w:left="284" w:hanging="284"/>
      <w:jc w:val="both"/>
    </w:pPr>
  </w:style>
  <w:style w:type="paragraph" w:styleId="Legenda">
    <w:name w:val="caption"/>
    <w:basedOn w:val="Normalny"/>
    <w:next w:val="Normalny"/>
    <w:qFormat/>
    <w:pPr>
      <w:ind w:left="284" w:hanging="284"/>
      <w:jc w:val="center"/>
    </w:pPr>
    <w:rPr>
      <w:b/>
    </w:rPr>
  </w:style>
  <w:style w:type="table" w:styleId="Tabela-Siatka">
    <w:name w:val="Table Grid"/>
    <w:basedOn w:val="Standardowy"/>
    <w:rsid w:val="00DD4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wek10">
    <w:name w:val="Nag?—wek 1"/>
    <w:basedOn w:val="Normalny"/>
    <w:next w:val="Normalny"/>
    <w:rsid w:val="00864C7F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hAnsi="Arial"/>
      <w:b/>
      <w:i/>
      <w:sz w:val="32"/>
      <w:lang w:val="pl-PL" w:eastAsia="ja-JP"/>
    </w:rPr>
  </w:style>
  <w:style w:type="paragraph" w:styleId="Tekstprzypisudolnego">
    <w:name w:val="footnote text"/>
    <w:basedOn w:val="Normalny"/>
    <w:link w:val="TekstprzypisudolnegoZnak"/>
    <w:rsid w:val="00247F6C"/>
    <w:rPr>
      <w:sz w:val="20"/>
    </w:rPr>
  </w:style>
  <w:style w:type="character" w:customStyle="1" w:styleId="TekstprzypisudolnegoZnak">
    <w:name w:val="Tekst przypisu dolnego Znak"/>
    <w:link w:val="Tekstprzypisudolnego"/>
    <w:rsid w:val="00247F6C"/>
    <w:rPr>
      <w:lang w:val="en-GB"/>
    </w:rPr>
  </w:style>
  <w:style w:type="character" w:styleId="Odwoanieprzypisudolnego">
    <w:name w:val="footnote reference"/>
    <w:rsid w:val="00247F6C"/>
    <w:rPr>
      <w:vertAlign w:val="superscript"/>
    </w:rPr>
  </w:style>
  <w:style w:type="character" w:styleId="Hipercze">
    <w:name w:val="Hyperlink"/>
    <w:rsid w:val="00E9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2\NORM_ZU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NORM_ZUE</Template>
  <TotalTime>4</TotalTime>
  <Pages>1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UT</vt:lpstr>
    </vt:vector>
  </TitlesOfParts>
  <Company>xxx</Company>
  <LinksUpToDate>false</LinksUpToDate>
  <CharactersWithSpaces>2092</CharactersWithSpaces>
  <SharedDoc>false</SharedDoc>
  <HLinks>
    <vt:vector size="6" baseType="variant">
      <vt:variant>
        <vt:i4>7667782</vt:i4>
      </vt:variant>
      <vt:variant>
        <vt:i4>0</vt:i4>
      </vt:variant>
      <vt:variant>
        <vt:i4>0</vt:i4>
      </vt:variant>
      <vt:variant>
        <vt:i4>5</vt:i4>
      </vt:variant>
      <vt:variant>
        <vt:lpwstr>mailto:s.pluta@po.opole.pl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</dc:title>
  <dc:creator>xxxxxx</dc:creator>
  <cp:lastModifiedBy>Tomasz Feliks</cp:lastModifiedBy>
  <cp:revision>3</cp:revision>
  <cp:lastPrinted>2002-03-18T09:00:00Z</cp:lastPrinted>
  <dcterms:created xsi:type="dcterms:W3CDTF">2021-02-23T12:02:00Z</dcterms:created>
  <dcterms:modified xsi:type="dcterms:W3CDTF">2021-02-23T12:06:00Z</dcterms:modified>
</cp:coreProperties>
</file>